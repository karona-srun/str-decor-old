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EAC7630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79F948FD5EFFF84FB6BC6D545067F3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884E107" w14:textId="77777777" w:rsidR="00B93310" w:rsidRPr="005152F2" w:rsidRDefault="001251A5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E5537F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CB9C8B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B6BB2C7" wp14:editId="1DB65D2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CFF80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7F26B6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6500C3D" w14:textId="77777777" w:rsidR="00441EB9" w:rsidRDefault="008569F0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7ECE6C27AE934540A3BEF8F0C1C7A4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155F2D8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A0E65AA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8215BF0" wp14:editId="32D1092A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0A2C6E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12BD62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61ACB7" w14:textId="77777777" w:rsidR="00441EB9" w:rsidRDefault="008569F0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1D3842BBC8F9CA4FA422016E083129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2BB8464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9C4533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8595738" wp14:editId="3673B358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EC639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FFBE26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76D1CEF" w14:textId="77777777" w:rsidR="00441EB9" w:rsidRDefault="008569F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402FB50595663A41A51338A9F57DD1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6C108B2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D2A5520" w14:textId="77777777" w:rsidR="00441EB9" w:rsidRPr="00441EB9" w:rsidRDefault="008569F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2327AB37C6BC249903FF97DF9246F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422760F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1B86CC1" w14:textId="77777777" w:rsidR="002C77B9" w:rsidRDefault="008569F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49167FF8E708724084BF4C268C1921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2B310A7F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FB4130F" wp14:editId="0A4BE2F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E4A58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36C7093" w14:textId="77777777" w:rsidR="005A7E57" w:rsidRDefault="008569F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FACDBC8AEC6B034093EFE3C3435589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7836EA8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BC09C7A" w14:textId="77777777" w:rsidR="005A7E57" w:rsidRDefault="008569F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D39E52F0891614CA1F01FC6BBD1AB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273FFAF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C4FFB20" wp14:editId="4361ADB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8993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9FD6D2DD78380D4AAA0EC80E91147D6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8BBF4E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6DD10D8B" w14:textId="77777777" w:rsidR="00B93310" w:rsidRPr="005152F2" w:rsidRDefault="00B93310" w:rsidP="003856C9"/>
        </w:tc>
        <w:tc>
          <w:tcPr>
            <w:tcW w:w="723" w:type="dxa"/>
          </w:tcPr>
          <w:p w14:paraId="0801841C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36BBC4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D35EE54" w14:textId="77777777" w:rsidR="008F6337" w:rsidRPr="005152F2" w:rsidRDefault="008569F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2725A4DAEFEBC4DBA914426FA56FA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904E348" w14:textId="77777777" w:rsidR="008F6337" w:rsidRPr="0043426C" w:rsidRDefault="008569F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BF01630C3DBA8C4493CDA7F9C39CA4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2B902809" w14:textId="77777777" w:rsidR="008F6337" w:rsidRPr="005152F2" w:rsidRDefault="008569F0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9980CD5FA32BF543BB76FF57C422BA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7CD9361FD7E8424F8E35F6698C9BCD4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45CA3CE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6ECBD0E7AFA38141B873F23281CCB9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104FB11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1F130AF733CC9A4396F56C5861C2BA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7207DDD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428E856B93DE8840BC26DE1F187C604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4895416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456BBD8D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722424F" w14:textId="77777777" w:rsidR="008F6337" w:rsidRPr="005152F2" w:rsidRDefault="008569F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3067B9FF73ADB4E991C7786E3643B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4E6BC56565977F4F87B05AB55DDA9C0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856C716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14A1B07F91565F4289E74EE66D31F23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420708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0B89ED92" w14:textId="77777777" w:rsidR="008F6337" w:rsidRDefault="008569F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143636827AA20243A23D9115F470FA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466DCA92" w14:textId="77777777" w:rsidTr="00B85871">
              <w:tc>
                <w:tcPr>
                  <w:tcW w:w="5191" w:type="dxa"/>
                </w:tcPr>
                <w:p w14:paraId="515396F3" w14:textId="77777777" w:rsidR="008F6337" w:rsidRPr="005152F2" w:rsidRDefault="008569F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586D275C533844197238118F32293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10ECA0E25F41F248953CA7CE2BC135B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ED2C21F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7D011C6D" w14:textId="77777777" w:rsidR="008F6337" w:rsidRPr="005152F2" w:rsidRDefault="008F6337" w:rsidP="003856C9"/>
        </w:tc>
      </w:tr>
    </w:tbl>
    <w:p w14:paraId="293EDB31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B01A" w14:textId="77777777" w:rsidR="008569F0" w:rsidRDefault="008569F0" w:rsidP="003856C9">
      <w:pPr>
        <w:spacing w:after="0" w:line="240" w:lineRule="auto"/>
      </w:pPr>
      <w:r>
        <w:separator/>
      </w:r>
    </w:p>
  </w:endnote>
  <w:endnote w:type="continuationSeparator" w:id="0">
    <w:p w14:paraId="3B48764D" w14:textId="77777777" w:rsidR="008569F0" w:rsidRDefault="008569F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F69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D77B328" wp14:editId="5420F7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E827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37E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E2020BB" wp14:editId="419494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D86DF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D673" w14:textId="77777777" w:rsidR="008569F0" w:rsidRDefault="008569F0" w:rsidP="003856C9">
      <w:pPr>
        <w:spacing w:after="0" w:line="240" w:lineRule="auto"/>
      </w:pPr>
      <w:r>
        <w:separator/>
      </w:r>
    </w:p>
  </w:footnote>
  <w:footnote w:type="continuationSeparator" w:id="0">
    <w:p w14:paraId="2C1E602E" w14:textId="77777777" w:rsidR="008569F0" w:rsidRDefault="008569F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0F8E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6444A07" wp14:editId="14D8D5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C78D02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35AC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FB54831" wp14:editId="389F3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2399F6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A5"/>
    <w:rsid w:val="00052BE1"/>
    <w:rsid w:val="0007412A"/>
    <w:rsid w:val="0010199E"/>
    <w:rsid w:val="001251A5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569F0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2F97C"/>
  <w15:chartTrackingRefBased/>
  <w15:docId w15:val="{420671E0-C861-FC4D-99F7-400DD6C9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onasrun/Library/Containers/com.microsoft.Word/Data/Library/Application%20Support/Microsoft/Office/16.0/DTS/en-US%7bA7BECF0A-61E4-9646-9C2B-22C21379D95D%7d/%7b4C0712D6-4513-B14C-9D72-74D02A2415A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F948FD5EFFF84FB6BC6D545067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1C65-1336-5740-A8D7-4E3F53DC968E}"/>
      </w:docPartPr>
      <w:docPartBody>
        <w:p w:rsidR="00000000" w:rsidRDefault="00EE23CB">
          <w:pPr>
            <w:pStyle w:val="79F948FD5EFFF84FB6BC6D545067F37E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7ECE6C27AE934540A3BEF8F0C1C7A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34E7-9210-3A42-AB20-67E48FB81B4F}"/>
      </w:docPartPr>
      <w:docPartBody>
        <w:p w:rsidR="00000000" w:rsidRDefault="00EE23CB">
          <w:pPr>
            <w:pStyle w:val="7ECE6C27AE934540A3BEF8F0C1C7A4D5"/>
          </w:pPr>
          <w:r w:rsidRPr="005152F2">
            <w:t>Email</w:t>
          </w:r>
        </w:p>
      </w:docPartBody>
    </w:docPart>
    <w:docPart>
      <w:docPartPr>
        <w:name w:val="1D3842BBC8F9CA4FA422016E08312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39AF-EB77-C649-B3E8-73D036DA4104}"/>
      </w:docPartPr>
      <w:docPartBody>
        <w:p w:rsidR="00000000" w:rsidRDefault="00EE23CB">
          <w:pPr>
            <w:pStyle w:val="1D3842BBC8F9CA4FA422016E083129D2"/>
          </w:pPr>
          <w:r w:rsidRPr="005152F2">
            <w:t>Telephone</w:t>
          </w:r>
        </w:p>
      </w:docPartBody>
    </w:docPart>
    <w:docPart>
      <w:docPartPr>
        <w:name w:val="402FB50595663A41A51338A9F57D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0B28-579C-F848-8446-368206CC2F12}"/>
      </w:docPartPr>
      <w:docPartBody>
        <w:p w:rsidR="00000000" w:rsidRDefault="00EE23CB">
          <w:pPr>
            <w:pStyle w:val="402FB50595663A41A51338A9F57DD1BA"/>
          </w:pPr>
          <w:r w:rsidRPr="003053D9">
            <w:t>LinkedIn URL</w:t>
          </w:r>
        </w:p>
      </w:docPartBody>
    </w:docPart>
    <w:docPart>
      <w:docPartPr>
        <w:name w:val="62327AB37C6BC249903FF97DF924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C025-A3BE-7949-8E9D-049BC55CC94B}"/>
      </w:docPartPr>
      <w:docPartBody>
        <w:p w:rsidR="00000000" w:rsidRDefault="00EE23CB">
          <w:pPr>
            <w:pStyle w:val="62327AB37C6BC249903FF97DF9246FCE"/>
          </w:pPr>
          <w:r w:rsidRPr="005152F2">
            <w:t>Link to other online properties: Portfolio/Website/Blog</w:t>
          </w:r>
        </w:p>
      </w:docPartBody>
    </w:docPart>
    <w:docPart>
      <w:docPartPr>
        <w:name w:val="49167FF8E708724084BF4C268C192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8EFD-BE8A-CA40-887C-F13D7A33AEC5}"/>
      </w:docPartPr>
      <w:docPartBody>
        <w:p w:rsidR="00000000" w:rsidRDefault="00EE23CB">
          <w:pPr>
            <w:pStyle w:val="49167FF8E708724084BF4C268C192162"/>
          </w:pPr>
          <w:r>
            <w:t>Objective</w:t>
          </w:r>
        </w:p>
      </w:docPartBody>
    </w:docPart>
    <w:docPart>
      <w:docPartPr>
        <w:name w:val="FACDBC8AEC6B034093EFE3C34355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3D29-1B01-C24B-B8AD-127F97032A15}"/>
      </w:docPartPr>
      <w:docPartBody>
        <w:p w:rsidR="00000000" w:rsidRDefault="00EE23CB">
          <w:pPr>
            <w:pStyle w:val="FACDBC8AEC6B034093EFE3C343558915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0D39E52F0891614CA1F01FC6BBD1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F8921-493F-6640-AF25-572467FD563F}"/>
      </w:docPartPr>
      <w:docPartBody>
        <w:p w:rsidR="00000000" w:rsidRDefault="00EE23CB">
          <w:pPr>
            <w:pStyle w:val="0D39E52F0891614CA1F01FC6BBD1ABD3"/>
          </w:pPr>
          <w:r>
            <w:t>Skills</w:t>
          </w:r>
        </w:p>
      </w:docPartBody>
    </w:docPart>
    <w:docPart>
      <w:docPartPr>
        <w:name w:val="9FD6D2DD78380D4AAA0EC80E91147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D74BF-6F77-844F-9D11-3A2419189D70}"/>
      </w:docPartPr>
      <w:docPartBody>
        <w:p w:rsidR="00000000" w:rsidRDefault="00EE23CB">
          <w:pPr>
            <w:pStyle w:val="9FD6D2DD78380D4AAA0EC80E91147D6F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F2725A4DAEFEBC4DBA914426FA56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3A52-4753-BE42-A71D-64239B8E8D73}"/>
      </w:docPartPr>
      <w:docPartBody>
        <w:p w:rsidR="00000000" w:rsidRDefault="00EE23CB">
          <w:pPr>
            <w:pStyle w:val="F2725A4DAEFEBC4DBA914426FA56FAB9"/>
          </w:pPr>
          <w:r w:rsidRPr="005152F2">
            <w:t>Experience</w:t>
          </w:r>
        </w:p>
      </w:docPartBody>
    </w:docPart>
    <w:docPart>
      <w:docPartPr>
        <w:name w:val="BF01630C3DBA8C4493CDA7F9C39C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B014-2138-484D-9BF6-254CA33E35FB}"/>
      </w:docPartPr>
      <w:docPartBody>
        <w:p w:rsidR="00000000" w:rsidRDefault="00EE23CB">
          <w:pPr>
            <w:pStyle w:val="BF01630C3DBA8C4493CDA7F9C39CA4E8"/>
          </w:pPr>
          <w:r w:rsidRPr="0043426C">
            <w:t>Job Title/Company</w:t>
          </w:r>
        </w:p>
      </w:docPartBody>
    </w:docPart>
    <w:docPart>
      <w:docPartPr>
        <w:name w:val="9980CD5FA32BF543BB76FF57C422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B40AB-C960-C845-8141-56AAF9B1D3A0}"/>
      </w:docPartPr>
      <w:docPartBody>
        <w:p w:rsidR="00000000" w:rsidRDefault="00EE23CB">
          <w:pPr>
            <w:pStyle w:val="9980CD5FA32BF543BB76FF57C422BA46"/>
          </w:pPr>
          <w:r>
            <w:t>Dates From – To</w:t>
          </w:r>
        </w:p>
      </w:docPartBody>
    </w:docPart>
    <w:docPart>
      <w:docPartPr>
        <w:name w:val="7CD9361FD7E8424F8E35F6698C9B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C70FE-1591-6E4F-98B1-38B9CEB0E702}"/>
      </w:docPartPr>
      <w:docPartBody>
        <w:p w:rsidR="00000000" w:rsidRDefault="00EE23CB">
          <w:pPr>
            <w:pStyle w:val="7CD9361FD7E8424F8E35F6698C9BCD40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6ECBD0E7AFA38141B873F23281CC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D348-BC23-9149-BEFE-35F4FF98613E}"/>
      </w:docPartPr>
      <w:docPartBody>
        <w:p w:rsidR="00000000" w:rsidRDefault="00EE23CB">
          <w:pPr>
            <w:pStyle w:val="6ECBD0E7AFA38141B873F23281CCB954"/>
          </w:pPr>
          <w:r w:rsidRPr="0043426C">
            <w:t>Job Title/Company</w:t>
          </w:r>
        </w:p>
      </w:docPartBody>
    </w:docPart>
    <w:docPart>
      <w:docPartPr>
        <w:name w:val="1F130AF733CC9A4396F56C5861C2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23F38-F501-7F43-ABEB-550F8DAA7100}"/>
      </w:docPartPr>
      <w:docPartBody>
        <w:p w:rsidR="00000000" w:rsidRDefault="00EE23CB">
          <w:pPr>
            <w:pStyle w:val="1F130AF733CC9A4396F56C5861C2BA11"/>
          </w:pPr>
          <w:r>
            <w:t>Dates From – To</w:t>
          </w:r>
        </w:p>
      </w:docPartBody>
    </w:docPart>
    <w:docPart>
      <w:docPartPr>
        <w:name w:val="428E856B93DE8840BC26DE1F187C6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25B13-23C3-AB4B-8309-E48A73127EE9}"/>
      </w:docPartPr>
      <w:docPartBody>
        <w:p w:rsidR="00000000" w:rsidRDefault="00EE23CB">
          <w:pPr>
            <w:pStyle w:val="428E856B93DE8840BC26DE1F187C6043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D3067B9FF73ADB4E991C7786E3643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B9D0-44B2-2449-B303-5759E235D543}"/>
      </w:docPartPr>
      <w:docPartBody>
        <w:p w:rsidR="00000000" w:rsidRDefault="00EE23CB">
          <w:pPr>
            <w:pStyle w:val="D3067B9FF73ADB4E991C7786E3643BFA"/>
          </w:pPr>
          <w:r w:rsidRPr="005152F2">
            <w:t>Education</w:t>
          </w:r>
        </w:p>
      </w:docPartBody>
    </w:docPart>
    <w:docPart>
      <w:docPartPr>
        <w:name w:val="4E6BC56565977F4F87B05AB55DDA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08BA-EF6A-894C-8662-4FE8C1ED2C5E}"/>
      </w:docPartPr>
      <w:docPartBody>
        <w:p w:rsidR="00000000" w:rsidRDefault="00EE23CB">
          <w:pPr>
            <w:pStyle w:val="4E6BC56565977F4F87B05AB55DDA9C04"/>
          </w:pPr>
          <w:r w:rsidRPr="0043426C">
            <w:t>Degree / Date Earned</w:t>
          </w:r>
        </w:p>
      </w:docPartBody>
    </w:docPart>
    <w:docPart>
      <w:docPartPr>
        <w:name w:val="14A1B07F91565F4289E74EE66D31F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C0820-0B7D-A849-A4D5-28668C4A87A5}"/>
      </w:docPartPr>
      <w:docPartBody>
        <w:p w:rsidR="00000000" w:rsidRDefault="00EE23CB">
          <w:pPr>
            <w:pStyle w:val="14A1B07F91565F4289E74EE66D31F234"/>
          </w:pPr>
          <w:r w:rsidRPr="005152F2">
            <w:t>School</w:t>
          </w:r>
        </w:p>
      </w:docPartBody>
    </w:docPart>
    <w:docPart>
      <w:docPartPr>
        <w:name w:val="143636827AA20243A23D9115F470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34E7-8079-5644-A012-4D1D1A82903F}"/>
      </w:docPartPr>
      <w:docPartBody>
        <w:p w:rsidR="00000000" w:rsidRDefault="00EE23CB">
          <w:pPr>
            <w:pStyle w:val="143636827AA20243A23D9115F470FAFE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9586D275C533844197238118F3229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33EAA-A6E9-D840-A75F-049FB80A2BF5}"/>
      </w:docPartPr>
      <w:docPartBody>
        <w:p w:rsidR="00000000" w:rsidRDefault="00EE23CB">
          <w:pPr>
            <w:pStyle w:val="9586D275C533844197238118F3229351"/>
          </w:pPr>
          <w:r w:rsidRPr="005152F2">
            <w:t>Volunteer Experience or Leadership</w:t>
          </w:r>
        </w:p>
      </w:docPartBody>
    </w:docPart>
    <w:docPart>
      <w:docPartPr>
        <w:name w:val="10ECA0E25F41F248953CA7CE2BC1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4615-7DF0-3E4F-8EB8-0F4FF66A4F16}"/>
      </w:docPartPr>
      <w:docPartBody>
        <w:p w:rsidR="00000000" w:rsidRDefault="00EE23CB">
          <w:pPr>
            <w:pStyle w:val="10ECA0E25F41F248953CA7CE2BC135BC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B"/>
    <w:rsid w:val="00E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F948FD5EFFF84FB6BC6D545067F37E">
    <w:name w:val="79F948FD5EFFF84FB6BC6D545067F37E"/>
  </w:style>
  <w:style w:type="paragraph" w:customStyle="1" w:styleId="7ECE6C27AE934540A3BEF8F0C1C7A4D5">
    <w:name w:val="7ECE6C27AE934540A3BEF8F0C1C7A4D5"/>
  </w:style>
  <w:style w:type="paragraph" w:customStyle="1" w:styleId="1D3842BBC8F9CA4FA422016E083129D2">
    <w:name w:val="1D3842BBC8F9CA4FA422016E083129D2"/>
  </w:style>
  <w:style w:type="paragraph" w:customStyle="1" w:styleId="402FB50595663A41A51338A9F57DD1BA">
    <w:name w:val="402FB50595663A41A51338A9F57DD1BA"/>
  </w:style>
  <w:style w:type="paragraph" w:customStyle="1" w:styleId="62327AB37C6BC249903FF97DF9246FCE">
    <w:name w:val="62327AB37C6BC249903FF97DF9246FCE"/>
  </w:style>
  <w:style w:type="paragraph" w:customStyle="1" w:styleId="49167FF8E708724084BF4C268C192162">
    <w:name w:val="49167FF8E708724084BF4C268C192162"/>
  </w:style>
  <w:style w:type="paragraph" w:customStyle="1" w:styleId="FACDBC8AEC6B034093EFE3C343558915">
    <w:name w:val="FACDBC8AEC6B034093EFE3C343558915"/>
  </w:style>
  <w:style w:type="paragraph" w:customStyle="1" w:styleId="0D39E52F0891614CA1F01FC6BBD1ABD3">
    <w:name w:val="0D39E52F0891614CA1F01FC6BBD1ABD3"/>
  </w:style>
  <w:style w:type="paragraph" w:customStyle="1" w:styleId="9FD6D2DD78380D4AAA0EC80E91147D6F">
    <w:name w:val="9FD6D2DD78380D4AAA0EC80E91147D6F"/>
  </w:style>
  <w:style w:type="paragraph" w:customStyle="1" w:styleId="F2725A4DAEFEBC4DBA914426FA56FAB9">
    <w:name w:val="F2725A4DAEFEBC4DBA914426FA56FAB9"/>
  </w:style>
  <w:style w:type="paragraph" w:customStyle="1" w:styleId="BF01630C3DBA8C4493CDA7F9C39CA4E8">
    <w:name w:val="BF01630C3DBA8C4493CDA7F9C39CA4E8"/>
  </w:style>
  <w:style w:type="paragraph" w:customStyle="1" w:styleId="9980CD5FA32BF543BB76FF57C422BA46">
    <w:name w:val="9980CD5FA32BF543BB76FF57C422BA46"/>
  </w:style>
  <w:style w:type="paragraph" w:customStyle="1" w:styleId="7CD9361FD7E8424F8E35F6698C9BCD40">
    <w:name w:val="7CD9361FD7E8424F8E35F6698C9BCD40"/>
  </w:style>
  <w:style w:type="paragraph" w:customStyle="1" w:styleId="6ECBD0E7AFA38141B873F23281CCB954">
    <w:name w:val="6ECBD0E7AFA38141B873F23281CCB954"/>
  </w:style>
  <w:style w:type="paragraph" w:customStyle="1" w:styleId="1F130AF733CC9A4396F56C5861C2BA11">
    <w:name w:val="1F130AF733CC9A4396F56C5861C2BA11"/>
  </w:style>
  <w:style w:type="paragraph" w:customStyle="1" w:styleId="428E856B93DE8840BC26DE1F187C6043">
    <w:name w:val="428E856B93DE8840BC26DE1F187C6043"/>
  </w:style>
  <w:style w:type="paragraph" w:customStyle="1" w:styleId="D3067B9FF73ADB4E991C7786E3643BFA">
    <w:name w:val="D3067B9FF73ADB4E991C7786E3643BFA"/>
  </w:style>
  <w:style w:type="paragraph" w:customStyle="1" w:styleId="4E6BC56565977F4F87B05AB55DDA9C04">
    <w:name w:val="4E6BC56565977F4F87B05AB55DDA9C04"/>
  </w:style>
  <w:style w:type="paragraph" w:customStyle="1" w:styleId="14A1B07F91565F4289E74EE66D31F234">
    <w:name w:val="14A1B07F91565F4289E74EE66D31F234"/>
  </w:style>
  <w:style w:type="paragraph" w:customStyle="1" w:styleId="143636827AA20243A23D9115F470FAFE">
    <w:name w:val="143636827AA20243A23D9115F470FAFE"/>
  </w:style>
  <w:style w:type="paragraph" w:customStyle="1" w:styleId="9586D275C533844197238118F3229351">
    <w:name w:val="9586D275C533844197238118F3229351"/>
  </w:style>
  <w:style w:type="paragraph" w:customStyle="1" w:styleId="10ECA0E25F41F248953CA7CE2BC135BC">
    <w:name w:val="10ECA0E25F41F248953CA7CE2BC13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Karona Office</cp:lastModifiedBy>
  <cp:revision>1</cp:revision>
  <dcterms:created xsi:type="dcterms:W3CDTF">2022-03-09T04:35:00Z</dcterms:created>
  <dcterms:modified xsi:type="dcterms:W3CDTF">2022-03-09T04:35:00Z</dcterms:modified>
</cp:coreProperties>
</file>